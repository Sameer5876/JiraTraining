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74EC9A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72979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[AD-12] </w:t>
            </w:r>
            <w:hyperlink r:id="rId4" w:history="1">
              <w:r>
                <w:rPr>
                  <w:rStyle w:val="Hyperlink"/>
                  <w:rFonts w:eastAsia="Times New Roman"/>
                </w:rPr>
                <w:t>N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  <w:rFonts w:eastAsia="Times New Roman"/>
                </w:rPr>
                <w:t>wB</w:t>
              </w:r>
              <w:r>
                <w:rPr>
                  <w:rStyle w:val="Hyperlink"/>
                </w:rPr>
                <w:t>ug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675E30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A8BB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FD8D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731CCC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7F43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11FC6" w14:textId="77777777" w:rsidR="00000000" w:rsidRDefault="00CB611A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A9449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BD8E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CE54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B552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B1D8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79E0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008E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7CCC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7DC6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79E1F1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605F0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D9B3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85D7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Bugtype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6082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2A8E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37DA6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AECA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5D05C" w14:textId="77777777" w:rsidR="00000000" w:rsidRDefault="00CB611A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71F6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CA54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B6F0E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78E2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62C9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A5BD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190D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3731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3A93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F5A4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90448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5E83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B2E1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9615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E8FC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DA8E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7E70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663D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16CF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8BF70EA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668BD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BB7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917F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6B27FFF8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19525E31">
          <v:rect id="_x0000_i1025" style="width:451.3pt;height:5pt" o:hralign="center" o:hrstd="t" o:hr="t" fillcolor="#a0a0a0" stroked="f"/>
        </w:pict>
      </w:r>
    </w:p>
    <w:p w14:paraId="7893ABCD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B32F47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2C817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[AD-11] 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ValidatingEmail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775A51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A735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6D9B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7C8561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126F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1CAFE" w14:textId="77777777" w:rsidR="00000000" w:rsidRDefault="00CB611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2B62A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EC11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26F5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A44AC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EFA2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00A3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EDEA0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57E9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77AC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DB4B870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F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8B3B5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4A0E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D1C9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E13C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8E9F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448DD6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80F5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0AB50" w14:textId="77777777" w:rsidR="00000000" w:rsidRDefault="00CB611A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  <w:hyperlink r:id="rId10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8CC8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BB7F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Unas</w:t>
            </w:r>
            <w:r>
              <w:rPr>
                <w:rFonts w:eastAsia="Times New Roman"/>
              </w:rPr>
              <w:t xml:space="preserve">signed </w:t>
            </w:r>
          </w:p>
        </w:tc>
      </w:tr>
      <w:tr w:rsidR="00000000" w14:paraId="166784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E913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49D9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EFB8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366B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0C2E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4A61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4487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A0E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1417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A613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4CF1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A5A5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779E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77C2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7DB1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DB78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56D1193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9C311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7F81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4587A" w14:textId="77777777" w:rsidR="00000000" w:rsidRDefault="00CB611A">
            <w:pPr>
              <w:rPr>
                <w:rFonts w:eastAsia="Times New Roman"/>
              </w:rPr>
            </w:pPr>
          </w:p>
        </w:tc>
      </w:tr>
    </w:tbl>
    <w:p w14:paraId="6B9336CA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07F4376D">
          <v:rect id="_x0000_i1026" style="width:451.3pt;height:5pt" o:hralign="center" o:hrstd="t" o:hr="t" fillcolor="#a0a0a0" stroked="f"/>
        </w:pict>
      </w:r>
    </w:p>
    <w:p w14:paraId="09A9DC19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0A97E7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D502C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[AD-10] </w:t>
            </w:r>
            <w:hyperlink r:id="rId11" w:history="1">
              <w:r>
                <w:rPr>
                  <w:rStyle w:val="Hyperlink"/>
                  <w:rFonts w:eastAsia="Times New Roman"/>
                </w:rPr>
                <w:t>UserLogin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7688F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4F32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0A57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5A679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67A8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</w:t>
            </w:r>
            <w:r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65C7A" w14:textId="77777777" w:rsidR="00000000" w:rsidRDefault="00CB611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FF39A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3801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4E50B" w14:textId="77777777" w:rsidR="00000000" w:rsidRDefault="00CB611A">
            <w:pPr>
              <w:rPr>
                <w:rFonts w:eastAsia="Times New Roman"/>
              </w:rPr>
            </w:pPr>
            <w:hyperlink r:id="rId13" w:tooltip="login - login user acoount" w:history="1">
              <w:r>
                <w:rPr>
                  <w:rStyle w:val="Hyperlink"/>
                  <w:rFonts w:eastAsia="Times New Roman"/>
                </w:rPr>
                <w:t>login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6D4C4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6B96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4C70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3C19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950D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0467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1B2B308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84B22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B0CE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BC3D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 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46CD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133C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4EFE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7C84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B82FE" w14:textId="77777777" w:rsidR="00000000" w:rsidRDefault="00CB611A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D286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316D6" w14:textId="77777777" w:rsidR="00000000" w:rsidRDefault="00CB611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ama</w:t>
              </w:r>
              <w:r>
                <w:rPr>
                  <w:rStyle w:val="Hyperlink"/>
                </w:rPr>
                <w:t>rku</w:t>
              </w:r>
              <w:r>
                <w:rPr>
                  <w:rStyle w:val="Hyperlink"/>
                </w:rPr>
                <w:t>mar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 w14:paraId="43B697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A73B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6696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6958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2E7E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4C573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B1D2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9B5E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C909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CBDA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38A9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8DD2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C4DE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5A95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4EA2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19AA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6887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CAEEF2E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B6CF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AA91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5374A" w14:textId="77777777" w:rsidR="00000000" w:rsidRDefault="00CB611A">
            <w:pPr>
              <w:rPr>
                <w:rFonts w:eastAsia="Times New Roman"/>
              </w:rPr>
            </w:pPr>
          </w:p>
        </w:tc>
      </w:tr>
    </w:tbl>
    <w:p w14:paraId="6D399B05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3EFEF7DC">
          <v:rect id="_x0000_i1027" style="width:451.3pt;height:5pt" o:hralign="center" o:hrstd="t" o:hr="t" fillcolor="#a0a0a0" stroked="f"/>
        </w:pict>
      </w:r>
    </w:p>
    <w:p w14:paraId="55FD07AD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4655F6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C513C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[AD-9] </w:t>
            </w:r>
            <w:hyperlink r:id="rId16" w:history="1">
              <w:r>
                <w:rPr>
                  <w:rStyle w:val="Hyperlink"/>
                  <w:rFonts w:eastAsia="Times New Roman"/>
                </w:rPr>
                <w:t>UserPurchasingProduct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198BC3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924B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272D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266FD5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B513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789D8" w14:textId="77777777" w:rsidR="00000000" w:rsidRDefault="00CB611A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2F3099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6966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5E14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5522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BA62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1EB1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5C66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8A0F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3631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8D083F7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DA130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33D5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556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2041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3AD0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000000" w14:paraId="5BE345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F7A1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CD8AC" w14:textId="77777777" w:rsidR="00000000" w:rsidRDefault="00CB611A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0F70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2B33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488DF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1733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D07A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A636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393C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9D6AF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D8A6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2DA1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C68DB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A477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50B2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CF2B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67B5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6420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57CC5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618B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E0B1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EA81C2A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9C944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D51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A1DE3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296272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CE8C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A25A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40D03AD9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567793A7">
          <v:rect id="_x0000_i1028" style="width:451.3pt;height:5pt" o:hralign="center" o:hrstd="t" o:hr="t" fillcolor="#a0a0a0" stroked="f"/>
        </w:pict>
      </w:r>
    </w:p>
    <w:p w14:paraId="0F6E6B34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6F9CDE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3719A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[AD-8] </w:t>
            </w:r>
            <w:hyperlink r:id="rId19" w:history="1">
              <w:r>
                <w:rPr>
                  <w:rStyle w:val="Hyperlink"/>
                  <w:rFonts w:eastAsia="Times New Roman"/>
                </w:rPr>
                <w:t>UserProductAddCart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5D1A5F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CF02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6154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58010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F67A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88055" w14:textId="77777777" w:rsidR="00000000" w:rsidRDefault="00CB611A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53C5D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E6CD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3241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3304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A754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19EB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7386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FA00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AC13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0120BD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49B79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1C05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D712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99B1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F794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95127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3B07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61B61" w14:textId="77777777" w:rsidR="00000000" w:rsidRDefault="00CB611A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510A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CF49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B9314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F1BA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3E65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7DB2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EB78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3A84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B483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EAAC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EAFE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5999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2F91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58F7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782C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1557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7654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BE0F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2417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8A73F34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CC3EB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B12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97B17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55F778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43A6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0966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11D24EED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44685A9D">
          <v:rect id="_x0000_i1029" style="width:451.3pt;height:5pt" o:hralign="center" o:hrstd="t" o:hr="t" fillcolor="#a0a0a0" stroked="f"/>
        </w:pict>
      </w:r>
    </w:p>
    <w:p w14:paraId="4C2A8F39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7D55E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54F3B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[AD-7] </w:t>
            </w:r>
            <w:hyperlink r:id="rId22" w:history="1">
              <w:r>
                <w:rPr>
                  <w:rStyle w:val="Hyperlink"/>
                  <w:rFonts w:eastAsia="Times New Roman"/>
                </w:rPr>
                <w:t>UserPurchasingProduct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666CBA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4BBE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A8AD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5CA4E5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CAED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D6DA9" w14:textId="77777777" w:rsidR="00000000" w:rsidRDefault="00CB611A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6B31F9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D073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B17E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C98A7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9F0D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A26A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1F6D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0480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92A1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6BE37DE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75CF8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2333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295B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6B98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7D89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D97D5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EFEA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B8A6E" w14:textId="77777777" w:rsidR="00000000" w:rsidRDefault="00CB611A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A884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B28C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AF19F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C111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8FD7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FC09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BB02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992EF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FC8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8FDF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7F75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D748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C0BD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6810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B780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89E2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3905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B9A8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471A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E943C84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71BB6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275F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42853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11212A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F1EA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851A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407181E8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726916EB">
          <v:rect id="_x0000_i1030" style="width:451.3pt;height:5pt" o:hralign="center" o:hrstd="t" o:hr="t" fillcolor="#a0a0a0" stroked="f"/>
        </w:pict>
      </w:r>
    </w:p>
    <w:p w14:paraId="5D9174AD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06D889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5F10F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[AD-6] </w:t>
            </w:r>
            <w:hyperlink r:id="rId25" w:history="1">
              <w:r>
                <w:rPr>
                  <w:rStyle w:val="Hyperlink"/>
                  <w:rFonts w:eastAsia="Times New Roman"/>
                </w:rPr>
                <w:t>PleaseAd</w:t>
              </w:r>
              <w:r>
                <w:rPr>
                  <w:rStyle w:val="Hyperlink"/>
                  <w:rFonts w:eastAsia="Times New Roman"/>
                </w:rPr>
                <w:t>dUser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0F2D3A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EE9C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AF24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5FD28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3B0F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9C090" w14:textId="77777777" w:rsidR="00000000" w:rsidRDefault="00CB611A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D122A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029E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551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18C61A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70EE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3B03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13E9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B5A0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A6D6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FF582FA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CD54F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E75F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0EAC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B06B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E80F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4CE39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458C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EF44D" w14:textId="77777777" w:rsidR="00000000" w:rsidRDefault="00CB611A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F33A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D1C9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27A09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6294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A865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1D4D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EE5F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F020A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5B7D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B37A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4330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C23D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6BA3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692A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585E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F4BB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7AD4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0701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859D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7272110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74DCD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C512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340E8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47D05B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FBA6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F872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1F654EE1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44A12610">
          <v:rect id="_x0000_i1031" style="width:451.3pt;height:5pt" o:hralign="center" o:hrstd="t" o:hr="t" fillcolor="#a0a0a0" stroked="f"/>
        </w:pict>
      </w:r>
    </w:p>
    <w:p w14:paraId="0C8FC50A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68F47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6C610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[AD-5] </w:t>
            </w:r>
            <w:hyperlink r:id="rId28" w:history="1">
              <w:r>
                <w:rPr>
                  <w:rStyle w:val="Hyperlink"/>
                  <w:rFonts w:eastAsia="Times New Roman"/>
                </w:rPr>
                <w:t>UserCreatingOneAccount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4A89A9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7F40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92C6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FEC04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5F9B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AAF83" w14:textId="77777777" w:rsidR="00000000" w:rsidRDefault="00CB611A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5E29FA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833E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CF9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893D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0580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D2AA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4756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A323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46D0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FC48B46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0B804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FD4D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5493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5DE2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75F1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B49BF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F07A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5C20E" w14:textId="77777777" w:rsidR="00000000" w:rsidRDefault="00CB611A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2368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2AFA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9CBD9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E110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FD14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D1A5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84B4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2084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A8C4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35B4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B980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B3C4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3EB6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9A10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89C9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D282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A387C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678D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5EFA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3FD59B2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23348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6C54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9FBF3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5ED248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640E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48D6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442959F8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753E14D7">
          <v:rect id="_x0000_i1032" style="width:451.3pt;height:5pt" o:hralign="center" o:hrstd="t" o:hr="t" fillcolor="#a0a0a0" stroked="f"/>
        </w:pict>
      </w:r>
    </w:p>
    <w:p w14:paraId="016D5FD5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5F6E17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20E99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[AD-4] </w:t>
            </w:r>
            <w:hyperlink r:id="rId31" w:history="1">
              <w:r>
                <w:rPr>
                  <w:rStyle w:val="Hyperlink"/>
                  <w:rFonts w:eastAsia="Times New Roman"/>
                </w:rPr>
                <w:t>UserAbleToLoginSite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0B2E22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48E6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744F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7970EC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EE4D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D1664" w14:textId="77777777" w:rsidR="00000000" w:rsidRDefault="00CB611A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BA9EB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9FCB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1F7B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  <w:r>
              <w:rPr>
                <w:rFonts w:eastAsia="Times New Roman"/>
              </w:rPr>
              <w:t xml:space="preserve">e </w:t>
            </w:r>
          </w:p>
        </w:tc>
      </w:tr>
      <w:tr w:rsidR="00000000" w14:paraId="6A2F8A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CE4F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8AB4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2859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403B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E726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10D9D07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0E881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DF28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E0ED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C3A3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2A10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E894B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184C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08F4D" w14:textId="77777777" w:rsidR="00000000" w:rsidRDefault="00CB611A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66D3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8CBA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C91F4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8809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AE85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1361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5D9D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0640D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4267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4C70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FF01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94C1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8F51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CE6C7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CEB5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CB77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72F0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30F7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66C2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1CDA762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ABB11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B032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439D2" w14:textId="77777777" w:rsidR="00000000" w:rsidRDefault="00CB611A">
            <w:pPr>
              <w:rPr>
                <w:rFonts w:eastAsia="Times New Roman"/>
              </w:rPr>
            </w:pPr>
          </w:p>
        </w:tc>
      </w:tr>
      <w:tr w:rsidR="00000000" w14:paraId="3008B3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CDCB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B019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</w:tbl>
    <w:p w14:paraId="58D857EE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69B284EC">
          <v:rect id="_x0000_i1033" style="width:451.3pt;height:5pt" o:hralign="center" o:hrstd="t" o:hr="t" fillcolor="#a0a0a0" stroked="f"/>
        </w:pict>
      </w:r>
    </w:p>
    <w:p w14:paraId="7EB21E8C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D7DD66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ADFF1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[AD-3] </w:t>
            </w:r>
            <w:hyperlink r:id="rId34" w:history="1">
              <w:r>
                <w:rPr>
                  <w:rStyle w:val="Hyperlink"/>
                  <w:rFonts w:eastAsia="Times New Roman"/>
                </w:rPr>
                <w:t>UserAbleToPurchaseProduct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7696DE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7DE1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F6DD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</w:t>
            </w:r>
            <w:r>
              <w:rPr>
                <w:rFonts w:eastAsia="Times New Roman"/>
              </w:rPr>
              <w:t>ew</w:t>
            </w:r>
          </w:p>
        </w:tc>
      </w:tr>
      <w:tr w:rsidR="00000000" w14:paraId="27A051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8253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8C091" w14:textId="77777777" w:rsidR="00000000" w:rsidRDefault="00CB611A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3D1A6A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CC269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B0E9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BAC3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B49D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B77A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37D6B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7DA1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614E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D9363D4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A8902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975A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2BBD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D07D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289B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000000" w14:paraId="511E14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E22F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0D838" w14:textId="77777777" w:rsidR="00000000" w:rsidRDefault="00CB611A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3987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BCE1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4A775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9220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AF69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260A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3058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45E99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EA23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318E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2734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A5A3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2C33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5ADC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C41F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C260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508FA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5F95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B806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471A02E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9422B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AE1C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4335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Purchase </w:t>
            </w:r>
          </w:p>
        </w:tc>
      </w:tr>
      <w:tr w:rsidR="00000000" w14:paraId="19AEC6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A351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2E7AD" w14:textId="77777777" w:rsidR="00000000" w:rsidRDefault="00CB611A">
            <w:pPr>
              <w:rPr>
                <w:rFonts w:eastAsia="Times New Roman"/>
              </w:rPr>
            </w:pPr>
          </w:p>
        </w:tc>
      </w:tr>
    </w:tbl>
    <w:p w14:paraId="61029ABB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00A245A7">
          <v:rect id="_x0000_i1034" style="width:451.3pt;height:5pt" o:hralign="center" o:hrstd="t" o:hr="t" fillcolor="#a0a0a0" stroked="f"/>
        </w:pict>
      </w:r>
    </w:p>
    <w:p w14:paraId="3BF6DD89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567602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DB64D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[AD-2] </w:t>
            </w:r>
            <w:hyperlink r:id="rId37" w:history="1">
              <w:r>
                <w:rPr>
                  <w:rStyle w:val="Hyperlink"/>
                  <w:rFonts w:eastAsia="Times New Roman"/>
                </w:rPr>
                <w:t>UserAbleToSignup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03/Feb/23  Upd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ated: 03/Feb/23 </w:t>
            </w:r>
          </w:p>
        </w:tc>
      </w:tr>
      <w:tr w:rsidR="00000000" w14:paraId="643499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1344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0504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3E12B0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63CD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88994" w14:textId="77777777" w:rsidR="00000000" w:rsidRDefault="00CB611A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422A95E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EB8F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BDD0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4E19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69D2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6FAB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BF5C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E57D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DF43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753C34D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52F8B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8220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D9A0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B606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D2E8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509FE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2A58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55370" w14:textId="77777777" w:rsidR="00000000" w:rsidRDefault="00CB611A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E9B1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FE1E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40092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B658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28E2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3A0F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406A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56B88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3DFA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8ACD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13142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257E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2E1E8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CCE28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FD07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DE53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1E2B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4639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E187C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D75FC40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5CAB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AE77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D726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</w:t>
            </w:r>
          </w:p>
        </w:tc>
      </w:tr>
      <w:tr w:rsidR="00000000" w14:paraId="2B5D0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CB18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36602" w14:textId="77777777" w:rsidR="00000000" w:rsidRDefault="00CB611A">
            <w:pPr>
              <w:rPr>
                <w:rFonts w:eastAsia="Times New Roman"/>
              </w:rPr>
            </w:pPr>
          </w:p>
        </w:tc>
      </w:tr>
    </w:tbl>
    <w:p w14:paraId="2AB4C10C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6C56CB11">
          <v:rect id="_x0000_i1035" style="width:451.3pt;height:5pt" o:hralign="center" o:hrstd="t" o:hr="t" fillcolor="#a0a0a0" stroked="f"/>
        </w:pict>
      </w:r>
    </w:p>
    <w:p w14:paraId="735EC3F2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22599D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00BE9" w14:textId="77777777" w:rsidR="00000000" w:rsidRDefault="00CB611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[AD-1] </w:t>
            </w:r>
            <w:hyperlink r:id="rId40" w:history="1">
              <w:r>
                <w:rPr>
                  <w:rStyle w:val="Hyperlink"/>
                  <w:rFonts w:eastAsia="Times New Roman"/>
                </w:rPr>
                <w:t>UserAbletoLogin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03/Feb/23  Updated: 03/Feb/23 </w:t>
            </w:r>
          </w:p>
        </w:tc>
      </w:tr>
      <w:tr w:rsidR="00000000" w14:paraId="3718BC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B05A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39A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</w:t>
            </w:r>
          </w:p>
        </w:tc>
      </w:tr>
      <w:tr w:rsidR="00000000" w14:paraId="6EB289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C09C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FAED2" w14:textId="77777777" w:rsidR="00000000" w:rsidRDefault="00CB611A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ADEMO</w:t>
              </w:r>
            </w:hyperlink>
          </w:p>
        </w:tc>
      </w:tr>
      <w:tr w:rsidR="00000000" w14:paraId="74944F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0E95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43DD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67A86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9DD4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AEBF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4F156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AF99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4FB8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9C1FF6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69940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2F54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7DD7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7D4B4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7D95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51301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BAE2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44D6E" w14:textId="77777777" w:rsidR="00000000" w:rsidRDefault="00CB611A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Sameer Ranjan Nayak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B5132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6DC03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6FDB0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CB3D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BED05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0CF6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2770A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DFCF2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45DB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D47E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9240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2AE0D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BEFFB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29B2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04B0E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C1620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974E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B438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A2201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1A34321" w14:textId="77777777" w:rsidR="00000000" w:rsidRDefault="00CB611A">
      <w:pPr>
        <w:rPr>
          <w:rFonts w:eastAsia="Times New Roman"/>
          <w:lang w:val="en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5CA1B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2FF17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0CE5F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Signup </w:t>
            </w:r>
          </w:p>
        </w:tc>
      </w:tr>
      <w:tr w:rsidR="00000000" w14:paraId="347438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D1906" w14:textId="77777777" w:rsidR="00000000" w:rsidRDefault="00CB611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5BEC3" w14:textId="77777777" w:rsidR="00000000" w:rsidRDefault="00CB611A">
            <w:pPr>
              <w:rPr>
                <w:rFonts w:eastAsia="Times New Roman"/>
              </w:rPr>
            </w:pPr>
          </w:p>
        </w:tc>
      </w:tr>
    </w:tbl>
    <w:p w14:paraId="69B7A545" w14:textId="77777777" w:rsidR="00000000" w:rsidRDefault="00CB611A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58B93C3E">
          <v:rect id="_x0000_i1036" style="width:451.3pt;height:5pt" o:hralign="center" o:hrstd="t" o:hr="t" fillcolor="#a0a0a0" stroked="f"/>
        </w:pict>
      </w:r>
    </w:p>
    <w:p w14:paraId="454C407A" w14:textId="77777777" w:rsidR="00000000" w:rsidRDefault="00CB611A">
      <w:pPr>
        <w:rPr>
          <w:rFonts w:eastAsia="Times New Roman"/>
          <w:lang w:val="en-IN"/>
        </w:rPr>
      </w:pPr>
      <w:r>
        <w:rPr>
          <w:rFonts w:eastAsia="Times New Roman"/>
          <w:lang w:val="en-IN"/>
        </w:rPr>
        <w:br/>
      </w:r>
      <w:r>
        <w:rPr>
          <w:rFonts w:eastAsia="Times New Roman"/>
          <w:lang w:val="en-IN"/>
        </w:rPr>
        <w:br w:type="page"/>
      </w:r>
      <w:r>
        <w:rPr>
          <w:rFonts w:eastAsia="Times New Roman"/>
          <w:lang w:val="en-IN"/>
        </w:rPr>
        <w:lastRenderedPageBreak/>
        <w:br/>
        <w:t>G</w:t>
      </w:r>
      <w:r>
        <w:rPr>
          <w:rFonts w:eastAsia="Times New Roman"/>
          <w:lang w:val="en-IN"/>
        </w:rPr>
        <w:t xml:space="preserve">enerated at Fri Feb 03 15:30:11 UTC 2023 by </w:t>
      </w:r>
      <w:r>
        <w:rPr>
          <w:rFonts w:eastAsia="Times New Roman"/>
        </w:rPr>
        <w:t xml:space="preserve">Sameer Ranjan Nayak </w:t>
      </w:r>
      <w:r>
        <w:rPr>
          <w:rFonts w:eastAsia="Times New Roman"/>
          <w:lang w:val="en-IN"/>
        </w:rPr>
        <w:t xml:space="preserve">using Jira 1001.0.0-SNAPSHOT#100424-sha1:61153803d1be2775a4c54c52b95e005031e4d93e. </w:t>
      </w:r>
    </w:p>
    <w:sectPr w:rsidR="0000000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1A"/>
    <w:rsid w:val="00C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45712"/>
  <w15:chartTrackingRefBased/>
  <w15:docId w15:val="{F11A7F68-C94A-4957-A5EA-FCA7C758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ntyadaram.atlassian.net/issues/?jql=project%3D10034%20AND%20%22component%22%3D10033%20ORDER%20BY%20priority%20ASC" TargetMode="External"/><Relationship Id="rId18" Type="http://schemas.openxmlformats.org/officeDocument/2006/relationships/hyperlink" Target="https://gantyadaram.atlassian.net/secure/ViewProfile.jspa?accountId=625e7da926478a00681d7de9" TargetMode="External"/><Relationship Id="rId26" Type="http://schemas.openxmlformats.org/officeDocument/2006/relationships/hyperlink" Target="https://gantyadaram.atlassian.net/secure/BrowseProject.jspa?id=10034" TargetMode="External"/><Relationship Id="rId39" Type="http://schemas.openxmlformats.org/officeDocument/2006/relationships/hyperlink" Target="https://gantyadaram.atlassian.net/secure/ViewProfile.jspa?accountId=625e7da926478a00681d7de9" TargetMode="External"/><Relationship Id="rId21" Type="http://schemas.openxmlformats.org/officeDocument/2006/relationships/hyperlink" Target="https://gantyadaram.atlassian.net/secure/ViewProfile.jspa?accountId=625e7da926478a00681d7de9" TargetMode="External"/><Relationship Id="rId34" Type="http://schemas.openxmlformats.org/officeDocument/2006/relationships/hyperlink" Target="https://gantyadaram.atlassian.net/browse/AD-3" TargetMode="External"/><Relationship Id="rId42" Type="http://schemas.openxmlformats.org/officeDocument/2006/relationships/hyperlink" Target="https://gantyadaram.atlassian.net/secure/ViewProfile.jspa?accountId=625e7da926478a00681d7de9" TargetMode="External"/><Relationship Id="rId7" Type="http://schemas.openxmlformats.org/officeDocument/2006/relationships/hyperlink" Target="https://gantyadaram.atlassian.net/browse/AD-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ntyadaram.atlassian.net/browse/AD-9" TargetMode="External"/><Relationship Id="rId20" Type="http://schemas.openxmlformats.org/officeDocument/2006/relationships/hyperlink" Target="https://gantyadaram.atlassian.net/secure/BrowseProject.jspa?id=10034" TargetMode="External"/><Relationship Id="rId29" Type="http://schemas.openxmlformats.org/officeDocument/2006/relationships/hyperlink" Target="https://gantyadaram.atlassian.net/secure/BrowseProject.jspa?id=10034" TargetMode="External"/><Relationship Id="rId41" Type="http://schemas.openxmlformats.org/officeDocument/2006/relationships/hyperlink" Target="https://gantyadaram.atlassian.net/secure/BrowseProject.jspa?id=10034" TargetMode="External"/><Relationship Id="rId1" Type="http://schemas.openxmlformats.org/officeDocument/2006/relationships/styles" Target="styles.xml"/><Relationship Id="rId6" Type="http://schemas.openxmlformats.org/officeDocument/2006/relationships/hyperlink" Target="https://gantyadaram.atlassian.net/secure/ViewProfile.jspa?accountId=625e7da926478a00681d7de9" TargetMode="External"/><Relationship Id="rId11" Type="http://schemas.openxmlformats.org/officeDocument/2006/relationships/hyperlink" Target="https://gantyadaram.atlassian.net/browse/AD-10" TargetMode="External"/><Relationship Id="rId24" Type="http://schemas.openxmlformats.org/officeDocument/2006/relationships/hyperlink" Target="https://gantyadaram.atlassian.net/secure/ViewProfile.jspa?accountId=625e7da926478a00681d7de9" TargetMode="External"/><Relationship Id="rId32" Type="http://schemas.openxmlformats.org/officeDocument/2006/relationships/hyperlink" Target="https://gantyadaram.atlassian.net/secure/BrowseProject.jspa?id=10034" TargetMode="External"/><Relationship Id="rId37" Type="http://schemas.openxmlformats.org/officeDocument/2006/relationships/hyperlink" Target="https://gantyadaram.atlassian.net/browse/AD-2" TargetMode="External"/><Relationship Id="rId40" Type="http://schemas.openxmlformats.org/officeDocument/2006/relationships/hyperlink" Target="https://gantyadaram.atlassian.net/browse/AD-1" TargetMode="External"/><Relationship Id="rId5" Type="http://schemas.openxmlformats.org/officeDocument/2006/relationships/hyperlink" Target="https://gantyadaram.atlassian.net/secure/BrowseProject.jspa?id=10034" TargetMode="External"/><Relationship Id="rId15" Type="http://schemas.openxmlformats.org/officeDocument/2006/relationships/hyperlink" Target="https://gantyadaram.atlassian.net/secure/ViewProfile.jspa?accountId=625e7da926478a00681d7de9" TargetMode="External"/><Relationship Id="rId23" Type="http://schemas.openxmlformats.org/officeDocument/2006/relationships/hyperlink" Target="https://gantyadaram.atlassian.net/secure/BrowseProject.jspa?id=10034" TargetMode="External"/><Relationship Id="rId28" Type="http://schemas.openxmlformats.org/officeDocument/2006/relationships/hyperlink" Target="https://gantyadaram.atlassian.net/browse/AD-5" TargetMode="External"/><Relationship Id="rId36" Type="http://schemas.openxmlformats.org/officeDocument/2006/relationships/hyperlink" Target="https://gantyadaram.atlassian.net/secure/ViewProfile.jspa?accountId=625e7da926478a00681d7de9" TargetMode="External"/><Relationship Id="rId10" Type="http://schemas.openxmlformats.org/officeDocument/2006/relationships/hyperlink" Target="https://gantyadaram.atlassian.net/secure/ViewProfile.jspa?accountId=625e7da926478a00681d7de9" TargetMode="External"/><Relationship Id="rId19" Type="http://schemas.openxmlformats.org/officeDocument/2006/relationships/hyperlink" Target="https://gantyadaram.atlassian.net/browse/AD-8" TargetMode="External"/><Relationship Id="rId31" Type="http://schemas.openxmlformats.org/officeDocument/2006/relationships/hyperlink" Target="https://gantyadaram.atlassian.net/browse/AD-4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gantyadaram.atlassian.net/browse/AD-12" TargetMode="External"/><Relationship Id="rId9" Type="http://schemas.openxmlformats.org/officeDocument/2006/relationships/hyperlink" Target="https://gantyadaram.atlassian.net/secure/ViewProfile.jspa?accountId=625e7da926478a00681d7de9" TargetMode="External"/><Relationship Id="rId14" Type="http://schemas.openxmlformats.org/officeDocument/2006/relationships/hyperlink" Target="https://gantyadaram.atlassian.net/secure/ViewProfile.jspa?accountId=625e7da926478a00681d7de9" TargetMode="External"/><Relationship Id="rId22" Type="http://schemas.openxmlformats.org/officeDocument/2006/relationships/hyperlink" Target="https://gantyadaram.atlassian.net/browse/AD-7" TargetMode="External"/><Relationship Id="rId27" Type="http://schemas.openxmlformats.org/officeDocument/2006/relationships/hyperlink" Target="https://gantyadaram.atlassian.net/secure/ViewProfile.jspa?accountId=625e7da926478a00681d7de9" TargetMode="External"/><Relationship Id="rId30" Type="http://schemas.openxmlformats.org/officeDocument/2006/relationships/hyperlink" Target="https://gantyadaram.atlassian.net/secure/ViewProfile.jspa?accountId=625e7da926478a00681d7de9" TargetMode="External"/><Relationship Id="rId35" Type="http://schemas.openxmlformats.org/officeDocument/2006/relationships/hyperlink" Target="https://gantyadaram.atlassian.net/secure/BrowseProject.jspa?id=10034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antyadaram.atlassian.net/secure/BrowseProject.jspa?id=100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antyadaram.atlassian.net/secure/BrowseProject.jspa?id=10034" TargetMode="External"/><Relationship Id="rId17" Type="http://schemas.openxmlformats.org/officeDocument/2006/relationships/hyperlink" Target="https://gantyadaram.atlassian.net/secure/BrowseProject.jspa?id=10034" TargetMode="External"/><Relationship Id="rId25" Type="http://schemas.openxmlformats.org/officeDocument/2006/relationships/hyperlink" Target="https://gantyadaram.atlassian.net/browse/AD-6" TargetMode="External"/><Relationship Id="rId33" Type="http://schemas.openxmlformats.org/officeDocument/2006/relationships/hyperlink" Target="https://gantyadaram.atlassian.net/secure/ViewProfile.jspa?accountId=625e7da926478a00681d7de9" TargetMode="External"/><Relationship Id="rId38" Type="http://schemas.openxmlformats.org/officeDocument/2006/relationships/hyperlink" Target="https://gantyadaram.atlassian.net/secure/BrowseProject.jspa?id=100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603</Words>
  <Characters>8222</Characters>
  <Application>Microsoft Office Word</Application>
  <DocSecurity>0</DocSecurity>
  <Lines>68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Administrator</dc:creator>
  <cp:keywords/>
  <dc:description/>
  <cp:lastModifiedBy>Kisku, Mala</cp:lastModifiedBy>
  <cp:revision>2</cp:revision>
  <dcterms:created xsi:type="dcterms:W3CDTF">2023-02-03T16:22:00Z</dcterms:created>
  <dcterms:modified xsi:type="dcterms:W3CDTF">2023-02-03T16:22:00Z</dcterms:modified>
</cp:coreProperties>
</file>